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69012C32" w14:textId="77777777" w:rsidTr="006C08A0">
        <w:tc>
          <w:tcPr>
            <w:tcW w:w="5013" w:type="dxa"/>
            <w:vAlign w:val="bottom"/>
          </w:tcPr>
          <w:p w14:paraId="62E0814B" w14:textId="443E036E" w:rsidR="00C84833" w:rsidRDefault="00D55AF3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F382F499F5F84EBBA54695EFC36F832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03F47">
                  <w:t>Nakul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3FF33CDCD45B43429942CA30FDE901A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03F47">
                  <w:t>Deshmukh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1C79BA98" w14:textId="77777777" w:rsidTr="002A0A2C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9CCFD60" w14:textId="7137B49A" w:rsidR="004E2970" w:rsidRPr="009D0878" w:rsidRDefault="00D55AF3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323B0EC81324C90B6DFCB2C14188FD8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03F47">
                        <w:t xml:space="preserve">217, </w:t>
                      </w:r>
                      <w:proofErr w:type="spellStart"/>
                      <w:r w:rsidR="00A03F47">
                        <w:t>Vinkar</w:t>
                      </w:r>
                      <w:proofErr w:type="spellEnd"/>
                      <w:r w:rsidR="00A03F47">
                        <w:t xml:space="preserve"> Colony, Nagpur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82131A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436DDC2" wp14:editId="77E66052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FB870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1D67DC6" w14:textId="77777777" w:rsidTr="002A0A2C">
              <w:sdt>
                <w:sdtPr>
                  <w:alias w:val="Enter phone:"/>
                  <w:tag w:val="Enter phone:"/>
                  <w:id w:val="-1849400302"/>
                  <w:placeholder>
                    <w:docPart w:val="F3F94FC66BC9473FB5BF1F4028107F3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4F8092D" w14:textId="514A6026" w:rsidR="00932D92" w:rsidRPr="009D0878" w:rsidRDefault="00A03F47" w:rsidP="00932D92">
                      <w:pPr>
                        <w:pStyle w:val="ContactInfo"/>
                      </w:pPr>
                      <w:r>
                        <w:t>+91-9028838663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A84C06A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C0A2BF0" wp14:editId="0D4483A9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FDEE9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8882531" w14:textId="77777777" w:rsidTr="002A0A2C">
              <w:sdt>
                <w:sdtPr>
                  <w:alias w:val="Enter email:"/>
                  <w:tag w:val="Enter email:"/>
                  <w:id w:val="-675184368"/>
                  <w:placeholder>
                    <w:docPart w:val="EBE0AB3930514842ABCEDE180C374CB4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6CA3D18B" w14:textId="0AB4EE2B" w:rsidR="00932D92" w:rsidRPr="009D0878" w:rsidRDefault="00A03F47" w:rsidP="00932D92">
                      <w:pPr>
                        <w:pStyle w:val="ContactInfo"/>
                      </w:pPr>
                      <w:r>
                        <w:t>Nakuldeshmukh619@gmail.com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3AABFAC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7BAC56" wp14:editId="5B8F0CB9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57BD9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794BFDF" w14:textId="77777777" w:rsidTr="002A0A2C">
              <w:sdt>
                <w:sdtPr>
                  <w:rPr>
                    <w:rFonts w:ascii="Segoe UI" w:hAnsi="Segoe UI" w:cs="Segoe UI"/>
                    <w:bdr w:val="none" w:sz="0" w:space="0" w:color="auto" w:frame="1"/>
                    <w:shd w:val="clear" w:color="auto" w:fill="FFFFFF"/>
                  </w:rPr>
                  <w:alias w:val="Enter LinkedIn profile:"/>
                  <w:tag w:val="Enter LinkedIn profile:"/>
                  <w:id w:val="1102843699"/>
                  <w:placeholder>
                    <w:docPart w:val="D1BD80B57E44440DA10331B17E9C447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A079E5F" w14:textId="50FC0CE3" w:rsidR="00932D92" w:rsidRPr="009D0878" w:rsidRDefault="00A03F47" w:rsidP="00932D92">
                      <w:pPr>
                        <w:pStyle w:val="ContactInfo"/>
                      </w:pPr>
                      <w:r>
                        <w:rPr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@</w:t>
                      </w:r>
                      <w:proofErr w:type="gramStart"/>
                      <w:r w:rsidRPr="00A03F47">
                        <w:rPr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nakuldex</w:t>
                      </w:r>
                      <w:proofErr w:type="gramEnd"/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153669F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9E7F8DD" wp14:editId="73430016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C0D0E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24C6D13" w14:textId="77777777" w:rsidR="00D92B95" w:rsidRDefault="00D92B95" w:rsidP="009D3336">
            <w:pPr>
              <w:pStyle w:val="Header"/>
            </w:pPr>
          </w:p>
        </w:tc>
      </w:tr>
    </w:tbl>
    <w:p w14:paraId="6D096024" w14:textId="3FF73F14" w:rsidR="00C43D65" w:rsidRDefault="00B57169">
      <w:r>
        <w:t xml:space="preserve">Passionate Automation developer </w:t>
      </w:r>
      <w:r w:rsidR="00C65AA0">
        <w:t>with 5+ years of experience.</w:t>
      </w:r>
      <w:r w:rsidR="005F63B9">
        <w:t xml:space="preserve"> </w:t>
      </w:r>
      <w:r w:rsidR="004112C7">
        <w:t xml:space="preserve">Practical knowledge of Process &amp; Test automation. </w:t>
      </w:r>
      <w:r w:rsidR="00841058">
        <w:t xml:space="preserve">Built the skill set by </w:t>
      </w:r>
      <w:r w:rsidR="004112C7">
        <w:t>playing</w:t>
      </w:r>
      <w:r w:rsidR="005A2E15">
        <w:t xml:space="preserve"> role</w:t>
      </w:r>
      <w:r w:rsidR="004112C7">
        <w:t>s</w:t>
      </w:r>
      <w:r w:rsidR="005A2E15">
        <w:t xml:space="preserve"> as</w:t>
      </w:r>
      <w:r w:rsidR="00F2002A">
        <w:t xml:space="preserve"> Jr. Developer, </w:t>
      </w:r>
      <w:r w:rsidR="005A2E15">
        <w:t xml:space="preserve">Associate, </w:t>
      </w:r>
      <w:r w:rsidR="00616E17">
        <w:t xml:space="preserve">SPOC, </w:t>
      </w:r>
      <w:r w:rsidR="00933326">
        <w:t xml:space="preserve">Sr. Developer, </w:t>
      </w:r>
      <w:r w:rsidR="00656280">
        <w:t>SME</w:t>
      </w:r>
      <w:r w:rsidR="00933326">
        <w:t>, Lead etc.</w:t>
      </w:r>
      <w:r w:rsidR="00D61C69">
        <w:t xml:space="preserve"> </w:t>
      </w:r>
      <w:r w:rsidR="007913E9">
        <w:t xml:space="preserve">Results oriented in the automation opportunity </w:t>
      </w:r>
      <w:r w:rsidR="00FE4B65">
        <w:t xml:space="preserve">searching </w:t>
      </w:r>
      <w:r w:rsidR="004F35A4">
        <w:t>&amp;</w:t>
      </w:r>
      <w:r w:rsidR="00FE4B65">
        <w:t xml:space="preserve"> implementation. Highly</w:t>
      </w:r>
      <w:r w:rsidR="00AF2774">
        <w:t xml:space="preserve"> motivated in automating </w:t>
      </w:r>
      <w:r w:rsidR="00DD1509">
        <w:t>stuffs</w:t>
      </w:r>
      <w:r w:rsidR="00675136">
        <w:t xml:space="preserve"> </w:t>
      </w:r>
      <w:r w:rsidR="004E44AE">
        <w:t>with</w:t>
      </w:r>
      <w:r w:rsidR="00DD1509">
        <w:t xml:space="preserve"> creative</w:t>
      </w:r>
      <w:r w:rsidR="009C6D58">
        <w:t>, quality,</w:t>
      </w:r>
      <w:r w:rsidR="00DD1509">
        <w:t xml:space="preserve"> </w:t>
      </w:r>
      <w:r w:rsidR="004F35A4">
        <w:t>&amp;</w:t>
      </w:r>
      <w:r w:rsidR="00DD1509">
        <w:t xml:space="preserve"> smart</w:t>
      </w:r>
      <w:r w:rsidR="00084D40">
        <w:t xml:space="preserve"> </w:t>
      </w:r>
      <w:r w:rsidR="004E44AE">
        <w:t>approaches</w:t>
      </w:r>
      <w:r w:rsidR="00084D40">
        <w:t xml:space="preserve">. </w:t>
      </w:r>
      <w:r w:rsidR="007616CF">
        <w:t xml:space="preserve">Looking forward for interesting challenges to undertake! </w:t>
      </w:r>
    </w:p>
    <w:p w14:paraId="1BBA2716" w14:textId="77777777" w:rsidR="00AD13CB" w:rsidRDefault="00D55AF3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B9C07D5378144D0D9AAF236F3E40F40B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560BCE08" w14:textId="77777777" w:rsidTr="00564951">
        <w:tc>
          <w:tcPr>
            <w:tcW w:w="4680" w:type="dxa"/>
          </w:tcPr>
          <w:p w14:paraId="4F7A40F2" w14:textId="775BD843" w:rsidR="005B1D68" w:rsidRDefault="00A03F47" w:rsidP="00BC7376">
            <w:pPr>
              <w:pStyle w:val="ListBullet"/>
              <w:numPr>
                <w:ilvl w:val="0"/>
                <w:numId w:val="4"/>
              </w:numPr>
            </w:pPr>
            <w:r>
              <w:t>Python, Core Java</w:t>
            </w:r>
          </w:p>
          <w:p w14:paraId="30C63299" w14:textId="3FA74D14" w:rsidR="00752315" w:rsidRDefault="00A03F47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Selenium, </w:t>
            </w:r>
            <w:r w:rsidR="00EA499A">
              <w:t xml:space="preserve">Sikuli, </w:t>
            </w:r>
            <w:r>
              <w:t>P</w:t>
            </w:r>
            <w:r w:rsidR="004F35A4">
              <w:t>and</w:t>
            </w:r>
            <w:r>
              <w:t>as</w:t>
            </w:r>
            <w:r w:rsidR="004F35A4">
              <w:t xml:space="preserve">, Matplotlib, </w:t>
            </w:r>
            <w:proofErr w:type="spellStart"/>
            <w:r w:rsidR="004F35A4">
              <w:t>Pytest</w:t>
            </w:r>
            <w:proofErr w:type="spellEnd"/>
          </w:p>
          <w:p w14:paraId="201A6878" w14:textId="46B9E14C" w:rsidR="003A14B9" w:rsidRPr="004937AE" w:rsidRDefault="00A744F4" w:rsidP="00BC7376">
            <w:pPr>
              <w:pStyle w:val="ListBullet"/>
              <w:numPr>
                <w:ilvl w:val="0"/>
                <w:numId w:val="4"/>
              </w:numPr>
            </w:pPr>
            <w:r>
              <w:t>GIT, Jira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3026944B" w14:textId="384FD15B" w:rsidR="005B1D68" w:rsidRDefault="00A03F47" w:rsidP="00BC7376">
            <w:pPr>
              <w:pStyle w:val="ListBullet"/>
            </w:pPr>
            <w:r>
              <w:t>Automation Anywhere</w:t>
            </w:r>
            <w:r w:rsidR="001A3434">
              <w:t>, UiPath</w:t>
            </w:r>
          </w:p>
          <w:p w14:paraId="5313CCC6" w14:textId="01CD36B1" w:rsidR="00752315" w:rsidRDefault="00647055" w:rsidP="00BC7376">
            <w:pPr>
              <w:pStyle w:val="ListBullet"/>
            </w:pPr>
            <w:r>
              <w:t xml:space="preserve">AWS, </w:t>
            </w:r>
            <w:r w:rsidR="005B1AE0">
              <w:t xml:space="preserve">Linux, </w:t>
            </w:r>
            <w:r w:rsidR="00A03F47">
              <w:t>Docker, Jenkins</w:t>
            </w:r>
            <w:r w:rsidR="00D91AD8">
              <w:t>, Azure AI</w:t>
            </w:r>
          </w:p>
          <w:p w14:paraId="39A3A55E" w14:textId="166040B8" w:rsidR="00752315" w:rsidRPr="004937AE" w:rsidRDefault="004F35A4" w:rsidP="00BC7376">
            <w:pPr>
              <w:pStyle w:val="ListBullet"/>
            </w:pPr>
            <w:r>
              <w:t xml:space="preserve">Rest </w:t>
            </w:r>
            <w:r w:rsidR="00A03F47">
              <w:t>APIs using Flask</w:t>
            </w:r>
            <w:r w:rsidR="00A744F4">
              <w:t>, Redis</w:t>
            </w:r>
          </w:p>
        </w:tc>
      </w:tr>
    </w:tbl>
    <w:p w14:paraId="50DEFD89" w14:textId="6225D216" w:rsidR="00897C81" w:rsidRPr="00525A91" w:rsidRDefault="00525A91" w:rsidP="004937AE">
      <w:pPr>
        <w:pStyle w:val="Heading1"/>
        <w:rPr>
          <w:rFonts w:asciiTheme="minorHAnsi" w:hAnsiTheme="minorHAnsi" w:cstheme="minorHAnsi"/>
          <w:b w:val="0"/>
          <w:bCs/>
          <w:color w:val="007FAB" w:themeColor="accent1"/>
          <w:sz w:val="32"/>
          <w:szCs w:val="26"/>
        </w:rPr>
      </w:pPr>
      <w:r w:rsidRPr="00525A91">
        <w:rPr>
          <w:rFonts w:asciiTheme="minorHAnsi" w:hAnsiTheme="minorHAnsi" w:cstheme="minorHAnsi"/>
          <w:b w:val="0"/>
          <w:bCs/>
          <w:color w:val="007FAB" w:themeColor="accent1"/>
          <w:sz w:val="22"/>
          <w:szCs w:val="20"/>
        </w:rPr>
        <w:t>30/3/2017 – TILL DATE</w:t>
      </w:r>
    </w:p>
    <w:p w14:paraId="5C8633A8" w14:textId="0B3BC0AE" w:rsidR="00CE6E5B" w:rsidRDefault="00700E8E" w:rsidP="004937AE">
      <w:pPr>
        <w:pStyle w:val="Heading1"/>
      </w:pPr>
      <w:r w:rsidRPr="00FE47CD">
        <w:rPr>
          <w:color w:val="007FAB" w:themeColor="accent1"/>
          <w:sz w:val="32"/>
          <w:szCs w:val="26"/>
        </w:rPr>
        <w:t>Company</w:t>
      </w:r>
      <w:r w:rsidR="00FE47CD">
        <w:t xml:space="preserve"> / </w:t>
      </w:r>
      <w:r w:rsidR="003337FE">
        <w:t>Wipro Technologies</w:t>
      </w:r>
    </w:p>
    <w:p w14:paraId="07692B35" w14:textId="35E80BE3" w:rsidR="00724B1A" w:rsidRDefault="00A03F47" w:rsidP="004937AE">
      <w:pPr>
        <w:pStyle w:val="Heading1"/>
      </w:pPr>
      <w:r>
        <w:t>Project Experience</w:t>
      </w:r>
    </w:p>
    <w:p w14:paraId="7C6F562D" w14:textId="4EAA5FDB" w:rsidR="0023705D" w:rsidRPr="00D413F9" w:rsidRDefault="00347C51" w:rsidP="00D413F9">
      <w:pPr>
        <w:pStyle w:val="Heading3"/>
      </w:pPr>
      <w:r>
        <w:t>1/4/2021</w:t>
      </w:r>
      <w:r w:rsidR="00D413F9" w:rsidRPr="00D413F9">
        <w:t xml:space="preserve"> –</w:t>
      </w:r>
      <w:r w:rsidR="00D413F9">
        <w:t xml:space="preserve"> </w:t>
      </w:r>
      <w:r>
        <w:t>Till Date</w:t>
      </w:r>
    </w:p>
    <w:p w14:paraId="564A053E" w14:textId="4518FE3C" w:rsidR="0023705D" w:rsidRPr="00513EFC" w:rsidRDefault="00CB3771" w:rsidP="00513EFC">
      <w:pPr>
        <w:pStyle w:val="Heading2"/>
      </w:pPr>
      <w:r>
        <w:t xml:space="preserve">Sr. </w:t>
      </w:r>
      <w:r w:rsidR="002748DD">
        <w:t>Automation Developer</w:t>
      </w:r>
      <w:r w:rsidR="00656280">
        <w:t>, SME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525778">
        <w:rPr>
          <w:rStyle w:val="Emphasis"/>
        </w:rPr>
        <w:t>Intel</w:t>
      </w:r>
      <w:r w:rsidR="009C6D58">
        <w:rPr>
          <w:rStyle w:val="Emphasis"/>
        </w:rPr>
        <w:t xml:space="preserve"> Account</w:t>
      </w:r>
      <w:r w:rsidR="00724B1A">
        <w:rPr>
          <w:rStyle w:val="Emphasis"/>
        </w:rPr>
        <w:t xml:space="preserve">, </w:t>
      </w:r>
      <w:r w:rsidR="002748DD">
        <w:rPr>
          <w:rStyle w:val="Emphasis"/>
        </w:rPr>
        <w:t>Bangalore</w:t>
      </w:r>
    </w:p>
    <w:p w14:paraId="7FC587AB" w14:textId="5A1562AE" w:rsidR="004259E4" w:rsidRDefault="003E384D" w:rsidP="004259E4">
      <w:pPr>
        <w:pStyle w:val="ListParagraph"/>
        <w:numPr>
          <w:ilvl w:val="0"/>
          <w:numId w:val="15"/>
        </w:numPr>
      </w:pPr>
      <w:r>
        <w:t xml:space="preserve">Contributed </w:t>
      </w:r>
      <w:r w:rsidR="00FA2036">
        <w:t>to</w:t>
      </w:r>
      <w:r w:rsidR="00157391">
        <w:t xml:space="preserve"> Automation as a service project.</w:t>
      </w:r>
      <w:r w:rsidR="00D713B4">
        <w:t xml:space="preserve"> </w:t>
      </w:r>
      <w:r w:rsidR="00F014FE">
        <w:t xml:space="preserve">Played critical role in design </w:t>
      </w:r>
      <w:r w:rsidR="004F35A4">
        <w:t>&amp;</w:t>
      </w:r>
      <w:r w:rsidR="00F014FE">
        <w:t xml:space="preserve"> architecture of the project. Built project framework from scratch </w:t>
      </w:r>
      <w:r w:rsidR="004F35A4">
        <w:t>&amp;</w:t>
      </w:r>
      <w:r w:rsidR="00F014FE">
        <w:t xml:space="preserve"> onboarded team members for contributions. This project was combination of Automation framework we’ve developed previously with the </w:t>
      </w:r>
      <w:proofErr w:type="spellStart"/>
      <w:r w:rsidR="00F014FE">
        <w:t>AaaS</w:t>
      </w:r>
      <w:proofErr w:type="spellEnd"/>
      <w:r w:rsidR="00F014FE">
        <w:t xml:space="preserve"> framework which has end points APIs based on Flask </w:t>
      </w:r>
      <w:r w:rsidR="004F35A4">
        <w:t>&amp;</w:t>
      </w:r>
      <w:r w:rsidR="00F014FE">
        <w:t xml:space="preserve"> can be more conveniently utilized by client.</w:t>
      </w:r>
    </w:p>
    <w:p w14:paraId="64FBD14B" w14:textId="4130AFDB" w:rsidR="004259E4" w:rsidRDefault="00D713B4" w:rsidP="004259E4">
      <w:pPr>
        <w:pStyle w:val="ListParagraph"/>
        <w:numPr>
          <w:ilvl w:val="0"/>
          <w:numId w:val="15"/>
        </w:numPr>
      </w:pPr>
      <w:r>
        <w:t xml:space="preserve">Core member in </w:t>
      </w:r>
      <w:proofErr w:type="spellStart"/>
      <w:r w:rsidR="004F35A4">
        <w:t>PyTest</w:t>
      </w:r>
      <w:proofErr w:type="spellEnd"/>
      <w:r w:rsidR="004F35A4">
        <w:t xml:space="preserve"> based </w:t>
      </w:r>
      <w:r w:rsidR="00B810EA">
        <w:t>product a</w:t>
      </w:r>
      <w:r w:rsidR="00FA2036">
        <w:t xml:space="preserve">utomation testing </w:t>
      </w:r>
      <w:r w:rsidR="004F35A4">
        <w:t xml:space="preserve">hybrid </w:t>
      </w:r>
      <w:r w:rsidR="00FA2036">
        <w:t>framework development from scratch.</w:t>
      </w:r>
      <w:r w:rsidR="00D74F72">
        <w:t xml:space="preserve"> Automated 400+ </w:t>
      </w:r>
      <w:r w:rsidR="005360FD">
        <w:t>UI</w:t>
      </w:r>
      <w:r w:rsidR="00C96248">
        <w:t xml:space="preserve">, CLI </w:t>
      </w:r>
      <w:r w:rsidR="004F35A4">
        <w:t>&amp;</w:t>
      </w:r>
      <w:r w:rsidR="005360FD">
        <w:t xml:space="preserve"> API based </w:t>
      </w:r>
      <w:r w:rsidR="00D74F72">
        <w:t>TCs</w:t>
      </w:r>
      <w:r w:rsidR="007D09D9">
        <w:t xml:space="preserve">. </w:t>
      </w:r>
      <w:r w:rsidR="007A1759">
        <w:t>Contributed in the CICD pipeline creation</w:t>
      </w:r>
      <w:r w:rsidR="005360FD">
        <w:t>.</w:t>
      </w:r>
      <w:r w:rsidR="00F014FE">
        <w:t xml:space="preserve"> CLI automation was the most valuable implementation of this project as it was lengthiest manual process </w:t>
      </w:r>
      <w:r w:rsidR="004F35A4">
        <w:t>&amp;</w:t>
      </w:r>
      <w:r w:rsidR="00F014FE">
        <w:t xml:space="preserve"> the challenging one to implement. Project completed ahead of time </w:t>
      </w:r>
      <w:r w:rsidR="004F35A4">
        <w:t>&amp;</w:t>
      </w:r>
      <w:r w:rsidR="00F014FE">
        <w:t xml:space="preserve"> much appreciated.</w:t>
      </w:r>
    </w:p>
    <w:p w14:paraId="41D937F8" w14:textId="0BB7B2BB" w:rsidR="00D11097" w:rsidRDefault="001615EB" w:rsidP="004259E4">
      <w:pPr>
        <w:pStyle w:val="ListParagraph"/>
        <w:numPr>
          <w:ilvl w:val="0"/>
          <w:numId w:val="15"/>
        </w:numPr>
      </w:pPr>
      <w:r>
        <w:t>D</w:t>
      </w:r>
      <w:r w:rsidR="00F26CA5">
        <w:t>elivering solutions as a</w:t>
      </w:r>
      <w:r w:rsidR="004259E4">
        <w:t xml:space="preserve">n </w:t>
      </w:r>
      <w:r w:rsidR="00F26CA5">
        <w:t xml:space="preserve">Automation SME for various accounts of the Wipro. </w:t>
      </w:r>
      <w:r w:rsidR="004575BF">
        <w:t>Observed high dem</w:t>
      </w:r>
      <w:r w:rsidR="004F35A4">
        <w:t>&amp;</w:t>
      </w:r>
      <w:r w:rsidR="004575BF">
        <w:t xml:space="preserve"> in automating SAP based projects </w:t>
      </w:r>
      <w:r w:rsidR="004F35A4">
        <w:t>&amp;</w:t>
      </w:r>
      <w:r w:rsidR="004575BF">
        <w:t xml:space="preserve"> delivered quality solutions. </w:t>
      </w:r>
      <w:r w:rsidR="00A4791D">
        <w:t>Got recognition</w:t>
      </w:r>
      <w:r w:rsidR="004575BF">
        <w:t>s</w:t>
      </w:r>
      <w:r w:rsidR="00A4791D">
        <w:t xml:space="preserve"> for the automation work across the organization.</w:t>
      </w:r>
    </w:p>
    <w:p w14:paraId="53FC9948" w14:textId="248E31CC" w:rsidR="00C96248" w:rsidRDefault="008D5841" w:rsidP="004259E4">
      <w:pPr>
        <w:pStyle w:val="ListParagraph"/>
        <w:numPr>
          <w:ilvl w:val="0"/>
          <w:numId w:val="15"/>
        </w:numPr>
      </w:pPr>
      <w:r>
        <w:t xml:space="preserve">Developed </w:t>
      </w:r>
      <w:r w:rsidR="00DB6DD9">
        <w:t>high st</w:t>
      </w:r>
      <w:r w:rsidR="004F35A4">
        <w:t>and</w:t>
      </w:r>
      <w:r w:rsidR="00DB6DD9">
        <w:t xml:space="preserve">ards, end-to-end, easy to maintain </w:t>
      </w:r>
      <w:r>
        <w:t xml:space="preserve">credit management </w:t>
      </w:r>
      <w:r w:rsidR="00611815">
        <w:t xml:space="preserve">4+ </w:t>
      </w:r>
      <w:r>
        <w:t>automation</w:t>
      </w:r>
      <w:r w:rsidR="00611815">
        <w:t>s</w:t>
      </w:r>
      <w:r w:rsidR="009E20D7">
        <w:t xml:space="preserve"> </w:t>
      </w:r>
      <w:r w:rsidR="00213B13">
        <w:t xml:space="preserve">that </w:t>
      </w:r>
      <w:r w:rsidR="00491276">
        <w:t>ha</w:t>
      </w:r>
      <w:r w:rsidR="00611815">
        <w:t>ve</w:t>
      </w:r>
      <w:r w:rsidR="00491276">
        <w:t xml:space="preserve"> save</w:t>
      </w:r>
      <w:r w:rsidR="00611815">
        <w:t>d</w:t>
      </w:r>
      <w:r w:rsidR="00491276">
        <w:t xml:space="preserve"> 1100+ hours of manual efforts.</w:t>
      </w:r>
      <w:r w:rsidR="004575BF">
        <w:t xml:space="preserve"> This project mainly targets the Data cleaning </w:t>
      </w:r>
      <w:r w:rsidR="004F35A4">
        <w:t>&amp;</w:t>
      </w:r>
      <w:r w:rsidR="004575BF">
        <w:t xml:space="preserve"> Analytics skills using python. RAW data from users successfully loaded to informatica. The manual activity of cleaning, loading, </w:t>
      </w:r>
      <w:r w:rsidR="004F35A4">
        <w:t>&amp;</w:t>
      </w:r>
      <w:r w:rsidR="004575BF">
        <w:t xml:space="preserve"> reporting coverage makes this project e2e solution.</w:t>
      </w:r>
    </w:p>
    <w:p w14:paraId="0C1DEE0E" w14:textId="5E5A0122" w:rsidR="00F83671" w:rsidRDefault="00B609D9" w:rsidP="004259E4">
      <w:pPr>
        <w:pStyle w:val="ListParagraph"/>
        <w:numPr>
          <w:ilvl w:val="0"/>
          <w:numId w:val="15"/>
        </w:numPr>
      </w:pPr>
      <w:r>
        <w:t xml:space="preserve">Fixed </w:t>
      </w:r>
      <w:r w:rsidR="004F35A4">
        <w:t>&amp;</w:t>
      </w:r>
      <w:r w:rsidR="00BF3FBB">
        <w:t xml:space="preserve"> optimized production</w:t>
      </w:r>
      <w:r w:rsidR="00111468">
        <w:t xml:space="preserve"> critical</w:t>
      </w:r>
      <w:r w:rsidR="00BF3FBB">
        <w:t xml:space="preserve"> </w:t>
      </w:r>
      <w:r w:rsidR="00611815">
        <w:t xml:space="preserve">10+ </w:t>
      </w:r>
      <w:r w:rsidR="00BF3FBB">
        <w:t xml:space="preserve">scripts </w:t>
      </w:r>
      <w:r w:rsidR="00105298">
        <w:t xml:space="preserve">on time </w:t>
      </w:r>
      <w:r w:rsidR="00BF3FBB">
        <w:t>for the Diversey</w:t>
      </w:r>
      <w:r w:rsidR="00111468">
        <w:t xml:space="preserve"> account</w:t>
      </w:r>
      <w:r w:rsidR="00105298">
        <w:t>.</w:t>
      </w:r>
    </w:p>
    <w:p w14:paraId="46BED553" w14:textId="43D446FA" w:rsidR="007D09D9" w:rsidRDefault="008F3F75" w:rsidP="004259E4">
      <w:pPr>
        <w:pStyle w:val="ListParagraph"/>
        <w:numPr>
          <w:ilvl w:val="0"/>
          <w:numId w:val="15"/>
        </w:numPr>
      </w:pPr>
      <w:r>
        <w:t>Developed</w:t>
      </w:r>
      <w:r w:rsidR="004575BF">
        <w:t xml:space="preserve"> Restful</w:t>
      </w:r>
      <w:r>
        <w:t xml:space="preserve"> API base</w:t>
      </w:r>
      <w:r w:rsidR="004575BF">
        <w:t>d</w:t>
      </w:r>
      <w:r>
        <w:t xml:space="preserve"> automation</w:t>
      </w:r>
      <w:r w:rsidR="004575BF">
        <w:t>s</w:t>
      </w:r>
      <w:r>
        <w:t xml:space="preserve"> for McGrow Hill Account</w:t>
      </w:r>
      <w:r w:rsidR="001615EB">
        <w:t>.</w:t>
      </w:r>
    </w:p>
    <w:p w14:paraId="529A8F42" w14:textId="575D9422" w:rsidR="00A56A3A" w:rsidRDefault="00A56A3A" w:rsidP="004259E4">
      <w:pPr>
        <w:pStyle w:val="ListParagraph"/>
        <w:numPr>
          <w:ilvl w:val="0"/>
          <w:numId w:val="15"/>
        </w:numPr>
      </w:pPr>
      <w:r>
        <w:t>Built resume parser automation for HR group.</w:t>
      </w:r>
      <w:r w:rsidR="004575BF">
        <w:t xml:space="preserve"> Implemented ML based solution to resume parsing.</w:t>
      </w:r>
    </w:p>
    <w:p w14:paraId="3C08B810" w14:textId="3C99E419" w:rsidR="00285EF3" w:rsidRDefault="004F35A4" w:rsidP="004259E4">
      <w:pPr>
        <w:pStyle w:val="ListParagraph"/>
        <w:numPr>
          <w:ilvl w:val="0"/>
          <w:numId w:val="15"/>
        </w:numPr>
      </w:pPr>
      <w:r>
        <w:lastRenderedPageBreak/>
        <w:t>Cleared</w:t>
      </w:r>
      <w:r w:rsidR="00285EF3">
        <w:t xml:space="preserve"> Wipro internal Python</w:t>
      </w:r>
      <w:r>
        <w:t>, Docker, Analyst</w:t>
      </w:r>
      <w:r w:rsidR="00285EF3">
        <w:t xml:space="preserve"> certification exam </w:t>
      </w:r>
      <w:r>
        <w:t>for Advanced level with ‘A’ grade.</w:t>
      </w:r>
    </w:p>
    <w:p w14:paraId="01DB02A7" w14:textId="0AF8D2D1" w:rsidR="00EF253B" w:rsidRDefault="00EF253B" w:rsidP="004259E4">
      <w:pPr>
        <w:pStyle w:val="ListParagraph"/>
        <w:numPr>
          <w:ilvl w:val="0"/>
          <w:numId w:val="15"/>
        </w:numPr>
      </w:pPr>
      <w:r w:rsidRPr="001A3434">
        <w:rPr>
          <w:b/>
          <w:bCs/>
        </w:rPr>
        <w:t>Skill</w:t>
      </w:r>
      <w:r w:rsidR="00AB7F51" w:rsidRPr="001A3434">
        <w:rPr>
          <w:b/>
          <w:bCs/>
        </w:rPr>
        <w:t>s</w:t>
      </w:r>
      <w:r w:rsidR="00AB7F51">
        <w:t xml:space="preserve">: Python, Selenium, </w:t>
      </w:r>
      <w:proofErr w:type="spellStart"/>
      <w:proofErr w:type="gramStart"/>
      <w:r w:rsidR="00AB7F51">
        <w:t>P</w:t>
      </w:r>
      <w:r w:rsidR="004F35A4">
        <w:t>and</w:t>
      </w:r>
      <w:r w:rsidR="00AB7F51">
        <w:t>as,</w:t>
      </w:r>
      <w:r w:rsidR="00D91AD8">
        <w:t>ML</w:t>
      </w:r>
      <w:proofErr w:type="spellEnd"/>
      <w:proofErr w:type="gramEnd"/>
      <w:r w:rsidR="00D91AD8">
        <w:t>,</w:t>
      </w:r>
      <w:r w:rsidR="00AB7F51">
        <w:t xml:space="preserve"> </w:t>
      </w:r>
      <w:r w:rsidR="005B1AE0">
        <w:t xml:space="preserve">Flask, </w:t>
      </w:r>
      <w:proofErr w:type="spellStart"/>
      <w:r w:rsidR="004F35A4">
        <w:t>Pytest,</w:t>
      </w:r>
      <w:r w:rsidR="005B1AE0">
        <w:t>Linux</w:t>
      </w:r>
      <w:proofErr w:type="spellEnd"/>
      <w:r w:rsidR="005B1AE0">
        <w:t xml:space="preserve">, </w:t>
      </w:r>
      <w:proofErr w:type="spellStart"/>
      <w:r w:rsidR="004575BF">
        <w:t>Paramiko</w:t>
      </w:r>
      <w:proofErr w:type="spellEnd"/>
      <w:r w:rsidR="004575BF">
        <w:t xml:space="preserve">, </w:t>
      </w:r>
      <w:r w:rsidR="005B1AE0">
        <w:t>Docker, Jenkins</w:t>
      </w:r>
      <w:r w:rsidR="001A3434">
        <w:t>, UiPath</w:t>
      </w:r>
      <w:r w:rsidR="004575BF">
        <w:t>, SAP</w:t>
      </w:r>
      <w:r w:rsidR="001A3434">
        <w:t>.</w:t>
      </w:r>
    </w:p>
    <w:p w14:paraId="67478C23" w14:textId="72A83DB4" w:rsidR="00724B1A" w:rsidRDefault="00A43D37" w:rsidP="00724B1A">
      <w:pPr>
        <w:pStyle w:val="Heading3"/>
      </w:pPr>
      <w:r>
        <w:t>1/4/2018</w:t>
      </w:r>
      <w:r w:rsidR="00724B1A" w:rsidRPr="00D413F9">
        <w:t xml:space="preserve"> –</w:t>
      </w:r>
      <w:r w:rsidR="00724B1A">
        <w:t xml:space="preserve"> </w:t>
      </w:r>
      <w:r>
        <w:t>31/3/202</w:t>
      </w:r>
      <w:r w:rsidR="00347C51">
        <w:t>1</w:t>
      </w:r>
    </w:p>
    <w:p w14:paraId="19930AB4" w14:textId="484EE589" w:rsidR="00724B1A" w:rsidRPr="00513EFC" w:rsidRDefault="00AD116F" w:rsidP="00724B1A">
      <w:pPr>
        <w:pStyle w:val="Heading2"/>
      </w:pPr>
      <w:r>
        <w:t>Automation SPOC</w:t>
      </w:r>
      <w:r w:rsidR="00724B1A">
        <w:t xml:space="preserve"> /</w:t>
      </w:r>
      <w:r w:rsidR="00724B1A" w:rsidRPr="00513EFC">
        <w:t xml:space="preserve"> </w:t>
      </w:r>
      <w:r w:rsidR="00724B1A">
        <w:rPr>
          <w:rStyle w:val="Emphasis"/>
        </w:rPr>
        <w:t>Chemours</w:t>
      </w:r>
      <w:r w:rsidR="009C6D58">
        <w:rPr>
          <w:rStyle w:val="Emphasis"/>
        </w:rPr>
        <w:t xml:space="preserve"> Account</w:t>
      </w:r>
      <w:r w:rsidR="00724B1A">
        <w:rPr>
          <w:rStyle w:val="Emphasis"/>
        </w:rPr>
        <w:t>, Pune</w:t>
      </w:r>
    </w:p>
    <w:p w14:paraId="2AE94DA1" w14:textId="620BF25E" w:rsidR="00956875" w:rsidRPr="00D71824" w:rsidRDefault="00DC70C4" w:rsidP="00956875">
      <w:pPr>
        <w:pStyle w:val="ListParagraph"/>
        <w:numPr>
          <w:ilvl w:val="0"/>
          <w:numId w:val="13"/>
        </w:numPr>
      </w:pPr>
      <w:r w:rsidRPr="00D71824">
        <w:t xml:space="preserve">Instrumental in </w:t>
      </w:r>
      <w:r w:rsidR="005730C8" w:rsidRPr="00D71824">
        <w:t>ini</w:t>
      </w:r>
      <w:r w:rsidR="000313FB" w:rsidRPr="00D71824">
        <w:t>tial setup</w:t>
      </w:r>
      <w:r w:rsidR="00DA5C8A" w:rsidRPr="00D71824">
        <w:t xml:space="preserve"> </w:t>
      </w:r>
      <w:r w:rsidR="004F35A4">
        <w:t>&amp;</w:t>
      </w:r>
      <w:r w:rsidRPr="00D71824">
        <w:t xml:space="preserve"> stabilizing </w:t>
      </w:r>
      <w:r w:rsidR="000705A2" w:rsidRPr="00D71824">
        <w:t xml:space="preserve">this </w:t>
      </w:r>
      <w:r w:rsidR="005C3D63" w:rsidRPr="00D71824">
        <w:t>new project</w:t>
      </w:r>
      <w:r w:rsidR="00362762" w:rsidRPr="00D71824">
        <w:t>. Involved</w:t>
      </w:r>
      <w:r w:rsidR="00F20A50" w:rsidRPr="00D71824">
        <w:t xml:space="preserve"> in</w:t>
      </w:r>
      <w:r w:rsidR="00D23F00" w:rsidRPr="00D71824">
        <w:t xml:space="preserve"> </w:t>
      </w:r>
      <w:r w:rsidR="00DA5C8A" w:rsidRPr="00D71824">
        <w:t>defining</w:t>
      </w:r>
      <w:r w:rsidR="001D3EDC" w:rsidRPr="00D71824">
        <w:t xml:space="preserve"> </w:t>
      </w:r>
      <w:r w:rsidR="004F35A4">
        <w:t>&amp;</w:t>
      </w:r>
      <w:r w:rsidR="00A803DE" w:rsidRPr="00D71824">
        <w:t xml:space="preserve"> executing new processes</w:t>
      </w:r>
      <w:r w:rsidR="00993B2F" w:rsidRPr="00D71824">
        <w:t>/operations</w:t>
      </w:r>
      <w:r w:rsidR="00977E6D" w:rsidRPr="00D71824">
        <w:t xml:space="preserve">/teams. </w:t>
      </w:r>
    </w:p>
    <w:p w14:paraId="6115FC74" w14:textId="4FA9E62F" w:rsidR="00D174ED" w:rsidRDefault="007B0AC1" w:rsidP="00956875">
      <w:pPr>
        <w:pStyle w:val="ListParagraph"/>
        <w:numPr>
          <w:ilvl w:val="0"/>
          <w:numId w:val="13"/>
        </w:numPr>
      </w:pPr>
      <w:r w:rsidRPr="00D71824">
        <w:t xml:space="preserve">Delivered </w:t>
      </w:r>
      <w:r w:rsidR="005A16E2" w:rsidRPr="00D71824">
        <w:t>high quality</w:t>
      </w:r>
      <w:r w:rsidR="00F67C38" w:rsidRPr="00D71824">
        <w:t xml:space="preserve"> </w:t>
      </w:r>
      <w:r w:rsidR="0019161A" w:rsidRPr="00D71824">
        <w:t xml:space="preserve">improvements </w:t>
      </w:r>
      <w:r w:rsidR="004F35A4">
        <w:t>&amp;</w:t>
      </w:r>
      <w:r w:rsidR="0019161A" w:rsidRPr="00D71824">
        <w:t xml:space="preserve"> </w:t>
      </w:r>
      <w:r w:rsidR="005A16E2" w:rsidRPr="00D71824">
        <w:t>automation</w:t>
      </w:r>
      <w:r w:rsidR="00F67C38" w:rsidRPr="00D71824">
        <w:t xml:space="preserve">s in </w:t>
      </w:r>
      <w:r w:rsidR="00993B2F" w:rsidRPr="00D71824">
        <w:t>operations</w:t>
      </w:r>
      <w:r w:rsidR="00EF71A5" w:rsidRPr="00D71824">
        <w:t xml:space="preserve">, </w:t>
      </w:r>
      <w:r w:rsidR="00A84F83" w:rsidRPr="00D71824">
        <w:t xml:space="preserve">lean, </w:t>
      </w:r>
      <w:r w:rsidR="00EF71A5" w:rsidRPr="00D71824">
        <w:t xml:space="preserve">databases, </w:t>
      </w:r>
      <w:r w:rsidR="003E4D3E" w:rsidRPr="00D71824">
        <w:t xml:space="preserve">APIs, </w:t>
      </w:r>
      <w:r w:rsidR="00585ECB" w:rsidRPr="00D71824">
        <w:t>monitoring,</w:t>
      </w:r>
      <w:r w:rsidR="00EF71A5" w:rsidRPr="00D71824">
        <w:t xml:space="preserve"> </w:t>
      </w:r>
      <w:r w:rsidR="004F35A4">
        <w:t>&amp;</w:t>
      </w:r>
      <w:r w:rsidR="00EF71A5" w:rsidRPr="00D71824">
        <w:t xml:space="preserve"> reporting </w:t>
      </w:r>
      <w:r w:rsidR="00FF00E9" w:rsidRPr="00D71824">
        <w:t>that proved effec</w:t>
      </w:r>
      <w:r w:rsidR="006E2884" w:rsidRPr="00D71824">
        <w:t xml:space="preserve">tive in managing </w:t>
      </w:r>
      <w:r w:rsidR="00FF00E9" w:rsidRPr="00D71824">
        <w:t>SLA</w:t>
      </w:r>
      <w:r w:rsidR="005A16E2" w:rsidRPr="00D71824">
        <w:t>.</w:t>
      </w:r>
      <w:r w:rsidR="00585ECB" w:rsidRPr="00D71824">
        <w:t xml:space="preserve"> </w:t>
      </w:r>
      <w:r w:rsidR="00B3310A" w:rsidRPr="00D71824">
        <w:t xml:space="preserve">Enabled </w:t>
      </w:r>
      <w:r w:rsidR="00B55A33" w:rsidRPr="00D71824">
        <w:t>99% SLA adherence</w:t>
      </w:r>
      <w:r w:rsidR="006774ED">
        <w:t xml:space="preserve">. </w:t>
      </w:r>
      <w:r w:rsidR="00585ECB" w:rsidRPr="00D71824">
        <w:t>Worked closely with clients across the</w:t>
      </w:r>
      <w:r w:rsidR="005A16E2" w:rsidRPr="00D71824">
        <w:t xml:space="preserve"> </w:t>
      </w:r>
      <w:r w:rsidR="00321257" w:rsidRPr="00D71824">
        <w:t>globe</w:t>
      </w:r>
      <w:r w:rsidR="00BB0D6C" w:rsidRPr="00D71824">
        <w:t xml:space="preserve">, understood the problem statements </w:t>
      </w:r>
      <w:r w:rsidR="004F35A4">
        <w:t>&amp;</w:t>
      </w:r>
      <w:r w:rsidR="00BB0D6C" w:rsidRPr="00D71824">
        <w:t xml:space="preserve"> </w:t>
      </w:r>
      <w:r w:rsidR="009C177E" w:rsidRPr="00D71824">
        <w:t xml:space="preserve">independently </w:t>
      </w:r>
      <w:r w:rsidR="00BB0D6C" w:rsidRPr="00D71824">
        <w:t>delivered creative</w:t>
      </w:r>
      <w:r w:rsidR="00242BAE" w:rsidRPr="00D71824">
        <w:t>, end-to-end</w:t>
      </w:r>
      <w:r w:rsidR="00BB0D6C" w:rsidRPr="00D71824">
        <w:t xml:space="preserve"> solutions</w:t>
      </w:r>
      <w:r w:rsidR="00BB61A1" w:rsidRPr="00D71824">
        <w:t xml:space="preserve">/automations. </w:t>
      </w:r>
    </w:p>
    <w:p w14:paraId="43F06FEB" w14:textId="0CD70CDA" w:rsidR="00EA499A" w:rsidRPr="00D71824" w:rsidRDefault="00EA499A" w:rsidP="00956875">
      <w:pPr>
        <w:pStyle w:val="ListParagraph"/>
        <w:numPr>
          <w:ilvl w:val="0"/>
          <w:numId w:val="13"/>
        </w:numPr>
      </w:pPr>
      <w:r>
        <w:t xml:space="preserve">Developed Citrix &amp; SAP GUI based automation scripts. Automation done using </w:t>
      </w:r>
      <w:proofErr w:type="spellStart"/>
      <w:r>
        <w:t>PyautoGUI</w:t>
      </w:r>
      <w:proofErr w:type="spellEnd"/>
      <w:r>
        <w:t>, Sikuli &amp; VBA. End to End flow from ticket creation to resolution was automated. For this work got recognition from customer.</w:t>
      </w:r>
    </w:p>
    <w:p w14:paraId="70240177" w14:textId="73254140" w:rsidR="00D174ED" w:rsidRPr="00D71824" w:rsidRDefault="001A3434" w:rsidP="00956875">
      <w:pPr>
        <w:pStyle w:val="ListParagraph"/>
        <w:numPr>
          <w:ilvl w:val="0"/>
          <w:numId w:val="13"/>
        </w:numPr>
      </w:pPr>
      <w:r>
        <w:t>Independently d</w:t>
      </w:r>
      <w:r w:rsidR="00242BAE" w:rsidRPr="00D71824">
        <w:t>elivered</w:t>
      </w:r>
      <w:r w:rsidR="00EA499A">
        <w:t xml:space="preserve"> Sikuli based</w:t>
      </w:r>
      <w:r w:rsidR="00242BAE" w:rsidRPr="00D71824">
        <w:t xml:space="preserve"> </w:t>
      </w:r>
      <w:r w:rsidR="00104027" w:rsidRPr="00D71824">
        <w:t>80+ automation use cases that has</w:t>
      </w:r>
      <w:r w:rsidR="00C36D7C" w:rsidRPr="00D71824">
        <w:t xml:space="preserve"> extensively saved </w:t>
      </w:r>
      <w:r w:rsidR="00956875" w:rsidRPr="00D71824">
        <w:t>manual efforts.</w:t>
      </w:r>
      <w:r w:rsidR="00104027" w:rsidRPr="00D71824">
        <w:t xml:space="preserve"> </w:t>
      </w:r>
    </w:p>
    <w:p w14:paraId="69D0D3FB" w14:textId="15841B15" w:rsidR="00D174ED" w:rsidRDefault="00462F03" w:rsidP="00956875">
      <w:pPr>
        <w:pStyle w:val="ListParagraph"/>
        <w:numPr>
          <w:ilvl w:val="0"/>
          <w:numId w:val="13"/>
        </w:numPr>
      </w:pPr>
      <w:r w:rsidRPr="00D71824">
        <w:t xml:space="preserve">Worked as a </w:t>
      </w:r>
      <w:r w:rsidR="00717218" w:rsidRPr="00D71824">
        <w:t>member</w:t>
      </w:r>
      <w:r w:rsidRPr="00D71824">
        <w:t xml:space="preserve"> of </w:t>
      </w:r>
      <w:r w:rsidR="00717218" w:rsidRPr="00D71824">
        <w:t xml:space="preserve">four teams </w:t>
      </w:r>
      <w:r w:rsidR="004F35A4">
        <w:t>&amp;</w:t>
      </w:r>
      <w:r w:rsidR="00717218" w:rsidRPr="00D71824">
        <w:t xml:space="preserve"> lead the automation team. </w:t>
      </w:r>
      <w:r w:rsidR="00D40F09" w:rsidRPr="00D71824">
        <w:t>Received</w:t>
      </w:r>
      <w:r w:rsidR="00A84F9F" w:rsidRPr="00D71824">
        <w:t xml:space="preserve"> recognitions</w:t>
      </w:r>
      <w:r w:rsidR="0080445A" w:rsidRPr="00D71824">
        <w:t>/awards</w:t>
      </w:r>
      <w:r w:rsidR="00A84F9F" w:rsidRPr="00D71824">
        <w:t xml:space="preserve"> for </w:t>
      </w:r>
      <w:r w:rsidR="00C42163" w:rsidRPr="00D71824">
        <w:t>multiple instances</w:t>
      </w:r>
      <w:r w:rsidR="00A84F9F" w:rsidRPr="00D71824">
        <w:t>.</w:t>
      </w:r>
      <w:r w:rsidR="009C6D58">
        <w:t xml:space="preserve"> Made the scripts with high code quality </w:t>
      </w:r>
      <w:r w:rsidR="004F35A4">
        <w:t>&amp;</w:t>
      </w:r>
      <w:r w:rsidR="009C6D58">
        <w:t xml:space="preserve"> easily maintainable for better life cycle.</w:t>
      </w:r>
    </w:p>
    <w:p w14:paraId="080FA137" w14:textId="30A00E48" w:rsidR="00D91AD8" w:rsidRPr="00D71824" w:rsidRDefault="00D91AD8" w:rsidP="00956875">
      <w:pPr>
        <w:pStyle w:val="ListParagraph"/>
        <w:numPr>
          <w:ilvl w:val="0"/>
          <w:numId w:val="13"/>
        </w:numPr>
      </w:pPr>
      <w:r>
        <w:t>Developed independent ML based SMS filter project for exploration work.</w:t>
      </w:r>
    </w:p>
    <w:p w14:paraId="04AC7351" w14:textId="06E4D11E" w:rsidR="00BB61A1" w:rsidRPr="00D71824" w:rsidRDefault="00BB61A1" w:rsidP="00956875">
      <w:pPr>
        <w:pStyle w:val="ListParagraph"/>
        <w:numPr>
          <w:ilvl w:val="0"/>
          <w:numId w:val="13"/>
        </w:numPr>
      </w:pPr>
      <w:r w:rsidRPr="00D71824">
        <w:rPr>
          <w:b/>
          <w:bCs/>
        </w:rPr>
        <w:t>Skills</w:t>
      </w:r>
      <w:r w:rsidRPr="00D71824">
        <w:t>: Automation Anywhere,</w:t>
      </w:r>
      <w:r w:rsidR="00735EE8" w:rsidRPr="00D71824">
        <w:t xml:space="preserve"> Sikuli, </w:t>
      </w:r>
      <w:r w:rsidR="00D91AD8">
        <w:t xml:space="preserve">ML, </w:t>
      </w:r>
      <w:r w:rsidR="00735EE8" w:rsidRPr="00D71824">
        <w:t xml:space="preserve">Power automate, </w:t>
      </w:r>
      <w:r w:rsidR="00FB7501" w:rsidRPr="00D71824">
        <w:t>PowerShell,</w:t>
      </w:r>
      <w:r w:rsidR="004C570B" w:rsidRPr="00D71824">
        <w:t xml:space="preserve"> Concur,</w:t>
      </w:r>
      <w:r w:rsidR="00FB7501" w:rsidRPr="00D71824">
        <w:t xml:space="preserve"> </w:t>
      </w:r>
      <w:r w:rsidR="009C177E" w:rsidRPr="00D71824">
        <w:t>Team man</w:t>
      </w:r>
      <w:r w:rsidR="00776B88" w:rsidRPr="00D71824">
        <w:t>agement</w:t>
      </w:r>
      <w:r w:rsidR="00F25427" w:rsidRPr="00D71824">
        <w:t xml:space="preserve">, </w:t>
      </w:r>
      <w:r w:rsidR="00717BC6" w:rsidRPr="00D71824">
        <w:t>Communication,</w:t>
      </w:r>
      <w:r w:rsidR="00F25427" w:rsidRPr="00D71824">
        <w:t xml:space="preserve"> </w:t>
      </w:r>
      <w:r w:rsidR="004F35A4">
        <w:t>&amp;</w:t>
      </w:r>
      <w:r w:rsidR="00F25427" w:rsidRPr="00D71824">
        <w:t xml:space="preserve"> reporting.</w:t>
      </w:r>
    </w:p>
    <w:p w14:paraId="5B7DCBC4" w14:textId="6C761C1A" w:rsidR="00D413F9" w:rsidRPr="00D413F9" w:rsidRDefault="003A425E" w:rsidP="00D413F9">
      <w:pPr>
        <w:pStyle w:val="Heading3"/>
      </w:pPr>
      <w:r>
        <w:t>1/</w:t>
      </w:r>
      <w:r w:rsidR="00964429">
        <w:t>6</w:t>
      </w:r>
      <w:r>
        <w:t>/2017</w:t>
      </w:r>
      <w:r w:rsidR="00D413F9" w:rsidRPr="00D413F9">
        <w:t xml:space="preserve"> –</w:t>
      </w:r>
      <w:r w:rsidR="00D413F9">
        <w:t xml:space="preserve"> </w:t>
      </w:r>
      <w:r w:rsidR="00A43D37">
        <w:t>31/3/2018</w:t>
      </w:r>
    </w:p>
    <w:p w14:paraId="03FF13EB" w14:textId="105D5CAC" w:rsidR="00D413F9" w:rsidRPr="00513EFC" w:rsidRDefault="00A03F47" w:rsidP="00513EFC">
      <w:pPr>
        <w:pStyle w:val="Heading2"/>
      </w:pPr>
      <w:r>
        <w:t>Jr</w:t>
      </w:r>
      <w:r w:rsidR="00CB3771">
        <w:t>.</w:t>
      </w:r>
      <w:r>
        <w:t xml:space="preserve"> Software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Nokia</w:t>
      </w:r>
      <w:r w:rsidR="009C6D58">
        <w:rPr>
          <w:rStyle w:val="Emphasis"/>
        </w:rPr>
        <w:t xml:space="preserve"> Account</w:t>
      </w:r>
      <w:r>
        <w:rPr>
          <w:rStyle w:val="Emphasis"/>
        </w:rPr>
        <w:t>, Chennai</w:t>
      </w:r>
    </w:p>
    <w:p w14:paraId="3B3CFE6A" w14:textId="77777777" w:rsidR="00B62CAC" w:rsidRDefault="0028694B" w:rsidP="00B62CAC">
      <w:pPr>
        <w:pStyle w:val="ListParagraph"/>
        <w:numPr>
          <w:ilvl w:val="0"/>
          <w:numId w:val="14"/>
        </w:numPr>
      </w:pPr>
      <w:r>
        <w:t xml:space="preserve">Started career with Wipro Technologies. </w:t>
      </w:r>
    </w:p>
    <w:p w14:paraId="26E0B801" w14:textId="13DEE7AD" w:rsidR="00B62CAC" w:rsidRDefault="00706DF7" w:rsidP="00B62CAC">
      <w:pPr>
        <w:pStyle w:val="ListParagraph"/>
        <w:numPr>
          <w:ilvl w:val="0"/>
          <w:numId w:val="14"/>
        </w:numPr>
      </w:pPr>
      <w:r>
        <w:t xml:space="preserve">Contributed </w:t>
      </w:r>
      <w:r w:rsidR="00503357">
        <w:t>to</w:t>
      </w:r>
      <w:r>
        <w:t xml:space="preserve"> the </w:t>
      </w:r>
      <w:r w:rsidR="002A72C3">
        <w:t xml:space="preserve">Nokia </w:t>
      </w:r>
      <w:r w:rsidR="008D67E8">
        <w:t xml:space="preserve">NPT version upgrade </w:t>
      </w:r>
      <w:r w:rsidR="00503357">
        <w:t xml:space="preserve">development </w:t>
      </w:r>
      <w:r w:rsidR="004F35A4">
        <w:t>&amp;</w:t>
      </w:r>
      <w:r w:rsidR="008D67E8">
        <w:t xml:space="preserve"> stability improvement work. </w:t>
      </w:r>
      <w:r w:rsidR="00503357">
        <w:t xml:space="preserve">Worked on the backend </w:t>
      </w:r>
      <w:r w:rsidR="002A72C3">
        <w:t xml:space="preserve">with </w:t>
      </w:r>
      <w:r w:rsidR="00CD761D">
        <w:t xml:space="preserve">Core </w:t>
      </w:r>
      <w:r w:rsidR="002A72C3">
        <w:t>Java skill</w:t>
      </w:r>
      <w:r w:rsidR="00CD761D">
        <w:t>.</w:t>
      </w:r>
      <w:r w:rsidR="002B0722">
        <w:t xml:space="preserve"> Quickly</w:t>
      </w:r>
      <w:r w:rsidR="00232739">
        <w:t xml:space="preserve"> adapted Java</w:t>
      </w:r>
      <w:r w:rsidR="004F35A4">
        <w:t xml:space="preserve"> concepts</w:t>
      </w:r>
      <w:r w:rsidR="00232739">
        <w:t xml:space="preserve"> </w:t>
      </w:r>
      <w:r w:rsidR="004F35A4">
        <w:t>&amp;</w:t>
      </w:r>
      <w:r w:rsidR="00232739">
        <w:t xml:space="preserve"> started delivering.</w:t>
      </w:r>
    </w:p>
    <w:p w14:paraId="0458854F" w14:textId="6B8EA87D" w:rsidR="00317D86" w:rsidRPr="00D413F9" w:rsidRDefault="003E4D3E" w:rsidP="00B62CAC">
      <w:pPr>
        <w:pStyle w:val="ListParagraph"/>
        <w:numPr>
          <w:ilvl w:val="0"/>
          <w:numId w:val="14"/>
        </w:numPr>
      </w:pPr>
      <w:r w:rsidRPr="00B62CAC">
        <w:rPr>
          <w:b/>
          <w:bCs/>
        </w:rPr>
        <w:t>Skills</w:t>
      </w:r>
      <w:r>
        <w:t>: Java, Git</w:t>
      </w:r>
      <w:r w:rsidR="00B0167F">
        <w:t>, Jira</w:t>
      </w:r>
      <w:r w:rsidR="00D91AD8">
        <w:t>, VBA</w:t>
      </w:r>
      <w:r w:rsidR="00B0167F">
        <w:t>.</w:t>
      </w:r>
    </w:p>
    <w:p w14:paraId="3BAC4BD6" w14:textId="77777777" w:rsidR="0070237E" w:rsidRDefault="00D55AF3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BAFEF3DEE3F44DA096E51287BE22D2CB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5BE63751" w14:textId="1A37E87E" w:rsidR="0070237E" w:rsidRDefault="008708D3" w:rsidP="0070237E">
      <w:pPr>
        <w:pStyle w:val="Heading3"/>
      </w:pPr>
      <w:r>
        <w:t>March</w:t>
      </w:r>
      <w:r w:rsidR="0070237E">
        <w:t xml:space="preserve"> </w:t>
      </w:r>
      <w:r>
        <w:t>202</w:t>
      </w:r>
      <w:r w:rsidR="004F35A4">
        <w:t>1</w:t>
      </w:r>
    </w:p>
    <w:p w14:paraId="29E511D1" w14:textId="37704528" w:rsidR="0070237E" w:rsidRPr="00513EFC" w:rsidRDefault="008708D3" w:rsidP="00513EFC">
      <w:pPr>
        <w:pStyle w:val="Heading2"/>
      </w:pPr>
      <w:r>
        <w:t>M</w:t>
      </w:r>
      <w:r w:rsidR="00E26FB2">
        <w:t>aste</w:t>
      </w:r>
      <w:r w:rsidR="0015637C">
        <w:t>r</w:t>
      </w:r>
      <w:r w:rsidR="00E26FB2">
        <w:t xml:space="preserve"> of </w:t>
      </w:r>
      <w:r>
        <w:t>Tech</w:t>
      </w:r>
      <w:r w:rsidR="0015637C">
        <w:t xml:space="preserve">nology </w:t>
      </w:r>
      <w:r>
        <w:t>(IT)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 w:rsidR="00530A51">
        <w:rPr>
          <w:rStyle w:val="Emphasis"/>
        </w:rPr>
        <w:t>VIT, Chennai</w:t>
      </w:r>
    </w:p>
    <w:p w14:paraId="53E94E46" w14:textId="23A1A199" w:rsidR="0070237E" w:rsidRDefault="00614179" w:rsidP="0070237E">
      <w:r>
        <w:t>Received M.</w:t>
      </w:r>
      <w:r w:rsidR="0015637C">
        <w:t xml:space="preserve"> </w:t>
      </w:r>
      <w:r>
        <w:t>Tech</w:t>
      </w:r>
      <w:r w:rsidR="0015637C">
        <w:t xml:space="preserve"> </w:t>
      </w:r>
      <w:r>
        <w:t xml:space="preserve">(IT) integrated degree </w:t>
      </w:r>
      <w:r w:rsidR="00114B72">
        <w:t xml:space="preserve">from VIT, Chennai with 8.3 CGPA. </w:t>
      </w:r>
    </w:p>
    <w:p w14:paraId="386CBAFB" w14:textId="53215095" w:rsidR="0070237E" w:rsidRDefault="00A26902" w:rsidP="0070237E">
      <w:pPr>
        <w:pStyle w:val="Heading3"/>
      </w:pPr>
      <w:r>
        <w:t>August</w:t>
      </w:r>
      <w:r w:rsidR="0070237E">
        <w:t xml:space="preserve"> </w:t>
      </w:r>
      <w:r>
        <w:t>2016</w:t>
      </w:r>
    </w:p>
    <w:p w14:paraId="3E4E0A12" w14:textId="1D756869" w:rsidR="0070237E" w:rsidRDefault="00B47531" w:rsidP="0070237E">
      <w:pPr>
        <w:pStyle w:val="Heading2"/>
      </w:pPr>
      <w:r>
        <w:t>Bachelor</w:t>
      </w:r>
      <w:r w:rsidR="00E26FB2">
        <w:t xml:space="preserve"> of</w:t>
      </w:r>
      <w:r>
        <w:t xml:space="preserve"> </w:t>
      </w:r>
      <w:r w:rsidR="00BB5A4E">
        <w:t>Statistics</w:t>
      </w:r>
      <w:r w:rsidR="00E03F71">
        <w:t xml:space="preserve"> </w:t>
      </w:r>
      <w:r w:rsidR="0095272C">
        <w:t>/</w:t>
      </w:r>
      <w:r w:rsidR="0070237E">
        <w:t xml:space="preserve"> </w:t>
      </w:r>
      <w:r w:rsidR="00D92645">
        <w:rPr>
          <w:rStyle w:val="Emphasis"/>
        </w:rPr>
        <w:t xml:space="preserve">Institute </w:t>
      </w:r>
      <w:r w:rsidR="004F35A4">
        <w:rPr>
          <w:rStyle w:val="Emphasis"/>
        </w:rPr>
        <w:t>of</w:t>
      </w:r>
      <w:r w:rsidR="00D92645">
        <w:rPr>
          <w:rStyle w:val="Emphasis"/>
        </w:rPr>
        <w:t xml:space="preserve"> Science, Nagpur</w:t>
      </w:r>
    </w:p>
    <w:p w14:paraId="52E53B0A" w14:textId="2FD89E08" w:rsidR="0070237E" w:rsidRPr="0070237E" w:rsidRDefault="00C57C9D" w:rsidP="0070237E">
      <w:r>
        <w:t xml:space="preserve">Received </w:t>
      </w:r>
      <w:r w:rsidR="00A220FF">
        <w:t>B.</w:t>
      </w:r>
      <w:r w:rsidR="0015637C">
        <w:t xml:space="preserve"> </w:t>
      </w:r>
      <w:r w:rsidR="00A220FF">
        <w:t>Stats degree from I.</w:t>
      </w:r>
      <w:r w:rsidR="0015637C">
        <w:t xml:space="preserve"> </w:t>
      </w:r>
      <w:r w:rsidR="00A220FF">
        <w:t>Sc. Nagpur</w:t>
      </w:r>
      <w:r w:rsidR="00964E30">
        <w:t xml:space="preserve"> with CGPA 7.0. Awarded wi</w:t>
      </w:r>
      <w:r w:rsidR="00331734">
        <w:t>th 2</w:t>
      </w:r>
      <w:r w:rsidR="00331734" w:rsidRPr="00331734">
        <w:rPr>
          <w:vertAlign w:val="superscript"/>
        </w:rPr>
        <w:t>nd</w:t>
      </w:r>
      <w:r w:rsidR="00331734">
        <w:t xml:space="preserve"> prize for Inter college presentation competition.</w:t>
      </w:r>
    </w:p>
    <w:p w14:paraId="3F16DB0E" w14:textId="0E0F4048" w:rsidR="00434074" w:rsidRDefault="00ED053C" w:rsidP="00434074">
      <w:pPr>
        <w:pStyle w:val="Heading1"/>
      </w:pPr>
      <w:r>
        <w:t>Recognition</w:t>
      </w:r>
      <w:r w:rsidR="000C7E24">
        <w:t>s</w:t>
      </w:r>
      <w:r>
        <w:t>:</w:t>
      </w:r>
    </w:p>
    <w:p w14:paraId="6ADE7B8E" w14:textId="7FB5A752" w:rsidR="00BC7376" w:rsidRDefault="004A3032" w:rsidP="000C7E24">
      <w:pPr>
        <w:pStyle w:val="ListParagraph"/>
        <w:numPr>
          <w:ilvl w:val="0"/>
          <w:numId w:val="16"/>
        </w:numPr>
      </w:pPr>
      <w:r>
        <w:t>Star of the Month</w:t>
      </w:r>
      <w:r w:rsidR="00FD44F9">
        <w:t xml:space="preserve">: Chemours, Pune </w:t>
      </w:r>
      <w:r w:rsidR="00987922">
        <w:t>–</w:t>
      </w:r>
      <w:r w:rsidR="00FD44F9">
        <w:t xml:space="preserve"> 2018</w:t>
      </w:r>
      <w:r w:rsidR="00987922">
        <w:t xml:space="preserve">, for accurately building </w:t>
      </w:r>
      <w:r w:rsidR="004F35A4">
        <w:t>&amp;</w:t>
      </w:r>
      <w:r w:rsidR="00987922">
        <w:t xml:space="preserve"> tracking </w:t>
      </w:r>
      <w:r w:rsidR="00A8301D">
        <w:t>project SLA reports.</w:t>
      </w:r>
    </w:p>
    <w:p w14:paraId="53FCD688" w14:textId="2F0C870E" w:rsidR="0074708E" w:rsidRDefault="00791522" w:rsidP="000C7E24">
      <w:pPr>
        <w:pStyle w:val="ListParagraph"/>
        <w:numPr>
          <w:ilvl w:val="0"/>
          <w:numId w:val="16"/>
        </w:numPr>
      </w:pPr>
      <w:r>
        <w:lastRenderedPageBreak/>
        <w:t>Best performer</w:t>
      </w:r>
      <w:r w:rsidR="00265455">
        <w:t xml:space="preserve">: Chemours, Pune – 2019, for </w:t>
      </w:r>
      <w:r w:rsidR="00471ABD">
        <w:t xml:space="preserve">DOA process </w:t>
      </w:r>
      <w:r w:rsidR="00FA2D50">
        <w:t xml:space="preserve">building </w:t>
      </w:r>
      <w:r w:rsidR="004F35A4">
        <w:t>&amp;</w:t>
      </w:r>
      <w:r w:rsidR="00FA2D50">
        <w:t xml:space="preserve"> lean.</w:t>
      </w:r>
    </w:p>
    <w:p w14:paraId="5540CD89" w14:textId="50AE3643" w:rsidR="006B61DB" w:rsidRDefault="0050436D" w:rsidP="000C7E24">
      <w:pPr>
        <w:pStyle w:val="ListParagraph"/>
        <w:numPr>
          <w:ilvl w:val="0"/>
          <w:numId w:val="16"/>
        </w:numPr>
      </w:pPr>
      <w:r>
        <w:t>Star performer</w:t>
      </w:r>
      <w:r w:rsidR="004B3A50">
        <w:t>: Intel, Ba</w:t>
      </w:r>
      <w:r w:rsidR="00513B93">
        <w:t>n</w:t>
      </w:r>
      <w:r w:rsidR="004B3A50">
        <w:t>galore – 2021, for Automation work.</w:t>
      </w:r>
    </w:p>
    <w:p w14:paraId="0485413A" w14:textId="1D78110E" w:rsidR="00FA2D50" w:rsidRPr="00BC7376" w:rsidRDefault="00985563" w:rsidP="00BC7376">
      <w:pPr>
        <w:pStyle w:val="ListParagraph"/>
        <w:numPr>
          <w:ilvl w:val="0"/>
          <w:numId w:val="16"/>
        </w:numPr>
      </w:pPr>
      <w:r>
        <w:t xml:space="preserve">Consistent performer: </w:t>
      </w:r>
      <w:r w:rsidR="008E593A">
        <w:t>various projects – 2021-</w:t>
      </w:r>
      <w:r w:rsidR="000C7E24">
        <w:t>2022, For contribution in different accounts/projects across organization.</w:t>
      </w:r>
    </w:p>
    <w:sectPr w:rsidR="00FA2D50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06CE" w14:textId="77777777" w:rsidR="00D55AF3" w:rsidRDefault="00D55AF3" w:rsidP="00725803">
      <w:pPr>
        <w:spacing w:after="0"/>
      </w:pPr>
      <w:r>
        <w:separator/>
      </w:r>
    </w:p>
  </w:endnote>
  <w:endnote w:type="continuationSeparator" w:id="0">
    <w:p w14:paraId="0F3092FD" w14:textId="77777777" w:rsidR="00D55AF3" w:rsidRDefault="00D55AF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2F7FB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A66A" w14:textId="77777777" w:rsidR="00D55AF3" w:rsidRDefault="00D55AF3" w:rsidP="00725803">
      <w:pPr>
        <w:spacing w:after="0"/>
      </w:pPr>
      <w:r>
        <w:separator/>
      </w:r>
    </w:p>
  </w:footnote>
  <w:footnote w:type="continuationSeparator" w:id="0">
    <w:p w14:paraId="4C768186" w14:textId="77777777" w:rsidR="00D55AF3" w:rsidRDefault="00D55AF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270434"/>
    <w:multiLevelType w:val="hybridMultilevel"/>
    <w:tmpl w:val="D11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E6016"/>
    <w:multiLevelType w:val="hybridMultilevel"/>
    <w:tmpl w:val="CB34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023EAF"/>
    <w:multiLevelType w:val="hybridMultilevel"/>
    <w:tmpl w:val="ECF0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07D59"/>
    <w:multiLevelType w:val="hybridMultilevel"/>
    <w:tmpl w:val="2B58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47"/>
    <w:rsid w:val="00014BD4"/>
    <w:rsid w:val="00025E77"/>
    <w:rsid w:val="00027312"/>
    <w:rsid w:val="000313FB"/>
    <w:rsid w:val="000645F2"/>
    <w:rsid w:val="000705A2"/>
    <w:rsid w:val="00082F03"/>
    <w:rsid w:val="000835A0"/>
    <w:rsid w:val="00084D40"/>
    <w:rsid w:val="000934A2"/>
    <w:rsid w:val="000C7E24"/>
    <w:rsid w:val="00104027"/>
    <w:rsid w:val="00105298"/>
    <w:rsid w:val="00111468"/>
    <w:rsid w:val="0011496F"/>
    <w:rsid w:val="00114B72"/>
    <w:rsid w:val="0015637C"/>
    <w:rsid w:val="00157391"/>
    <w:rsid w:val="001615EB"/>
    <w:rsid w:val="0019161A"/>
    <w:rsid w:val="0019506C"/>
    <w:rsid w:val="001A3434"/>
    <w:rsid w:val="001B0955"/>
    <w:rsid w:val="001D3EDC"/>
    <w:rsid w:val="001F6D60"/>
    <w:rsid w:val="00213B13"/>
    <w:rsid w:val="00227784"/>
    <w:rsid w:val="00232739"/>
    <w:rsid w:val="0023705D"/>
    <w:rsid w:val="00242BAE"/>
    <w:rsid w:val="00250A31"/>
    <w:rsid w:val="00251C13"/>
    <w:rsid w:val="00265455"/>
    <w:rsid w:val="002748DD"/>
    <w:rsid w:val="00285EF3"/>
    <w:rsid w:val="0028694B"/>
    <w:rsid w:val="002922D0"/>
    <w:rsid w:val="002A07EB"/>
    <w:rsid w:val="002A0A2C"/>
    <w:rsid w:val="002A72C3"/>
    <w:rsid w:val="002B0722"/>
    <w:rsid w:val="002E1A91"/>
    <w:rsid w:val="00311192"/>
    <w:rsid w:val="00317537"/>
    <w:rsid w:val="00317D86"/>
    <w:rsid w:val="00321257"/>
    <w:rsid w:val="00331734"/>
    <w:rsid w:val="003337FE"/>
    <w:rsid w:val="00340B03"/>
    <w:rsid w:val="00347C51"/>
    <w:rsid w:val="00353AF4"/>
    <w:rsid w:val="00362762"/>
    <w:rsid w:val="00380AE7"/>
    <w:rsid w:val="003A14B9"/>
    <w:rsid w:val="003A425E"/>
    <w:rsid w:val="003A6943"/>
    <w:rsid w:val="003E384D"/>
    <w:rsid w:val="003E4D3E"/>
    <w:rsid w:val="00410BA2"/>
    <w:rsid w:val="004112C7"/>
    <w:rsid w:val="004259E4"/>
    <w:rsid w:val="00434074"/>
    <w:rsid w:val="00434FB3"/>
    <w:rsid w:val="004575BF"/>
    <w:rsid w:val="00462F03"/>
    <w:rsid w:val="00463C3B"/>
    <w:rsid w:val="00471ABD"/>
    <w:rsid w:val="00491276"/>
    <w:rsid w:val="004937AE"/>
    <w:rsid w:val="004A3032"/>
    <w:rsid w:val="004B3A50"/>
    <w:rsid w:val="004C570B"/>
    <w:rsid w:val="004E2970"/>
    <w:rsid w:val="004E44AE"/>
    <w:rsid w:val="004F35A4"/>
    <w:rsid w:val="005026DD"/>
    <w:rsid w:val="00503357"/>
    <w:rsid w:val="0050436D"/>
    <w:rsid w:val="00513B93"/>
    <w:rsid w:val="00513EFC"/>
    <w:rsid w:val="005151CF"/>
    <w:rsid w:val="0052113B"/>
    <w:rsid w:val="00525778"/>
    <w:rsid w:val="00525A91"/>
    <w:rsid w:val="00530A51"/>
    <w:rsid w:val="005360FD"/>
    <w:rsid w:val="00564951"/>
    <w:rsid w:val="005730C8"/>
    <w:rsid w:val="00573BF9"/>
    <w:rsid w:val="00585ECB"/>
    <w:rsid w:val="005A16E2"/>
    <w:rsid w:val="005A2E15"/>
    <w:rsid w:val="005A4A49"/>
    <w:rsid w:val="005B1AE0"/>
    <w:rsid w:val="005B1D68"/>
    <w:rsid w:val="005C3D63"/>
    <w:rsid w:val="005D5D98"/>
    <w:rsid w:val="005F63B9"/>
    <w:rsid w:val="00611815"/>
    <w:rsid w:val="00611B37"/>
    <w:rsid w:val="00614179"/>
    <w:rsid w:val="00616E17"/>
    <w:rsid w:val="00623BD1"/>
    <w:rsid w:val="006252B4"/>
    <w:rsid w:val="00636FAA"/>
    <w:rsid w:val="00646BA2"/>
    <w:rsid w:val="00647055"/>
    <w:rsid w:val="00656280"/>
    <w:rsid w:val="00675136"/>
    <w:rsid w:val="00675EA0"/>
    <w:rsid w:val="006774ED"/>
    <w:rsid w:val="006B61DB"/>
    <w:rsid w:val="006C08A0"/>
    <w:rsid w:val="006C47D8"/>
    <w:rsid w:val="006D2D08"/>
    <w:rsid w:val="006E2884"/>
    <w:rsid w:val="006F26A2"/>
    <w:rsid w:val="00700E8E"/>
    <w:rsid w:val="0070237E"/>
    <w:rsid w:val="00706DF7"/>
    <w:rsid w:val="00707AF0"/>
    <w:rsid w:val="00717218"/>
    <w:rsid w:val="00717BC6"/>
    <w:rsid w:val="00724B1A"/>
    <w:rsid w:val="00725803"/>
    <w:rsid w:val="00725CB5"/>
    <w:rsid w:val="007307A3"/>
    <w:rsid w:val="00735EE8"/>
    <w:rsid w:val="0074708E"/>
    <w:rsid w:val="00752315"/>
    <w:rsid w:val="007616CF"/>
    <w:rsid w:val="00776B88"/>
    <w:rsid w:val="0078173E"/>
    <w:rsid w:val="007913E9"/>
    <w:rsid w:val="00791522"/>
    <w:rsid w:val="007A1759"/>
    <w:rsid w:val="007B0AC1"/>
    <w:rsid w:val="007B77E1"/>
    <w:rsid w:val="007D09D9"/>
    <w:rsid w:val="0080445A"/>
    <w:rsid w:val="00841058"/>
    <w:rsid w:val="00845F76"/>
    <w:rsid w:val="00857E6B"/>
    <w:rsid w:val="008708D3"/>
    <w:rsid w:val="0088693E"/>
    <w:rsid w:val="008968C4"/>
    <w:rsid w:val="00897C81"/>
    <w:rsid w:val="008A4129"/>
    <w:rsid w:val="008D5841"/>
    <w:rsid w:val="008D67E8"/>
    <w:rsid w:val="008D7C1C"/>
    <w:rsid w:val="008E593A"/>
    <w:rsid w:val="008F3F75"/>
    <w:rsid w:val="00913F9E"/>
    <w:rsid w:val="0092291B"/>
    <w:rsid w:val="009302BC"/>
    <w:rsid w:val="00932D92"/>
    <w:rsid w:val="00933326"/>
    <w:rsid w:val="0095272C"/>
    <w:rsid w:val="00956875"/>
    <w:rsid w:val="00964429"/>
    <w:rsid w:val="00964E30"/>
    <w:rsid w:val="00972024"/>
    <w:rsid w:val="00977E6D"/>
    <w:rsid w:val="00985563"/>
    <w:rsid w:val="00987922"/>
    <w:rsid w:val="00993B2F"/>
    <w:rsid w:val="009C177E"/>
    <w:rsid w:val="009C6D58"/>
    <w:rsid w:val="009E20D7"/>
    <w:rsid w:val="009F04D2"/>
    <w:rsid w:val="009F2BA7"/>
    <w:rsid w:val="009F6DA0"/>
    <w:rsid w:val="00A01182"/>
    <w:rsid w:val="00A03F47"/>
    <w:rsid w:val="00A1404A"/>
    <w:rsid w:val="00A20148"/>
    <w:rsid w:val="00A220FF"/>
    <w:rsid w:val="00A26902"/>
    <w:rsid w:val="00A43D37"/>
    <w:rsid w:val="00A4791D"/>
    <w:rsid w:val="00A56A3A"/>
    <w:rsid w:val="00A744F4"/>
    <w:rsid w:val="00A803DE"/>
    <w:rsid w:val="00A8301D"/>
    <w:rsid w:val="00A84F83"/>
    <w:rsid w:val="00A84F9F"/>
    <w:rsid w:val="00AB7F51"/>
    <w:rsid w:val="00AD116F"/>
    <w:rsid w:val="00AD13CB"/>
    <w:rsid w:val="00AD3FD8"/>
    <w:rsid w:val="00AE4DE4"/>
    <w:rsid w:val="00AF2774"/>
    <w:rsid w:val="00B0167F"/>
    <w:rsid w:val="00B032A2"/>
    <w:rsid w:val="00B3310A"/>
    <w:rsid w:val="00B370A8"/>
    <w:rsid w:val="00B42C46"/>
    <w:rsid w:val="00B47531"/>
    <w:rsid w:val="00B55A33"/>
    <w:rsid w:val="00B57169"/>
    <w:rsid w:val="00B609D9"/>
    <w:rsid w:val="00B62CAC"/>
    <w:rsid w:val="00B773A3"/>
    <w:rsid w:val="00B810EA"/>
    <w:rsid w:val="00BB0D6C"/>
    <w:rsid w:val="00BB5A4E"/>
    <w:rsid w:val="00BB61A1"/>
    <w:rsid w:val="00BC7376"/>
    <w:rsid w:val="00BD669A"/>
    <w:rsid w:val="00BF3FBB"/>
    <w:rsid w:val="00C04971"/>
    <w:rsid w:val="00C13F2B"/>
    <w:rsid w:val="00C36D7C"/>
    <w:rsid w:val="00C42163"/>
    <w:rsid w:val="00C43D65"/>
    <w:rsid w:val="00C57C9D"/>
    <w:rsid w:val="00C61A2E"/>
    <w:rsid w:val="00C6456D"/>
    <w:rsid w:val="00C65AA0"/>
    <w:rsid w:val="00C7670C"/>
    <w:rsid w:val="00C84833"/>
    <w:rsid w:val="00C9044F"/>
    <w:rsid w:val="00C96248"/>
    <w:rsid w:val="00CB3771"/>
    <w:rsid w:val="00CD761D"/>
    <w:rsid w:val="00CE6E5B"/>
    <w:rsid w:val="00D10245"/>
    <w:rsid w:val="00D11097"/>
    <w:rsid w:val="00D174ED"/>
    <w:rsid w:val="00D23F00"/>
    <w:rsid w:val="00D2420D"/>
    <w:rsid w:val="00D24A4A"/>
    <w:rsid w:val="00D30382"/>
    <w:rsid w:val="00D40F09"/>
    <w:rsid w:val="00D413F9"/>
    <w:rsid w:val="00D44E50"/>
    <w:rsid w:val="00D55AF3"/>
    <w:rsid w:val="00D6040B"/>
    <w:rsid w:val="00D61C69"/>
    <w:rsid w:val="00D713B4"/>
    <w:rsid w:val="00D71824"/>
    <w:rsid w:val="00D74F72"/>
    <w:rsid w:val="00D90060"/>
    <w:rsid w:val="00D91AD8"/>
    <w:rsid w:val="00D92645"/>
    <w:rsid w:val="00D92B95"/>
    <w:rsid w:val="00DA5C8A"/>
    <w:rsid w:val="00DB199F"/>
    <w:rsid w:val="00DB6DD9"/>
    <w:rsid w:val="00DC70C4"/>
    <w:rsid w:val="00DD1509"/>
    <w:rsid w:val="00E03F71"/>
    <w:rsid w:val="00E041D9"/>
    <w:rsid w:val="00E154B5"/>
    <w:rsid w:val="00E232F0"/>
    <w:rsid w:val="00E26FB2"/>
    <w:rsid w:val="00E3065F"/>
    <w:rsid w:val="00E52791"/>
    <w:rsid w:val="00E83195"/>
    <w:rsid w:val="00E87EB9"/>
    <w:rsid w:val="00EA499A"/>
    <w:rsid w:val="00ED053C"/>
    <w:rsid w:val="00EE7ABC"/>
    <w:rsid w:val="00EF253B"/>
    <w:rsid w:val="00EF71A5"/>
    <w:rsid w:val="00F00A4F"/>
    <w:rsid w:val="00F014FE"/>
    <w:rsid w:val="00F13E13"/>
    <w:rsid w:val="00F2002A"/>
    <w:rsid w:val="00F20A50"/>
    <w:rsid w:val="00F25427"/>
    <w:rsid w:val="00F26CA5"/>
    <w:rsid w:val="00F33CD8"/>
    <w:rsid w:val="00F67C38"/>
    <w:rsid w:val="00F83671"/>
    <w:rsid w:val="00F85A3E"/>
    <w:rsid w:val="00FA2036"/>
    <w:rsid w:val="00FA2D50"/>
    <w:rsid w:val="00FB7501"/>
    <w:rsid w:val="00FC0656"/>
    <w:rsid w:val="00FD1DE2"/>
    <w:rsid w:val="00FD44F9"/>
    <w:rsid w:val="00FE2D86"/>
    <w:rsid w:val="00FE3D98"/>
    <w:rsid w:val="00FE47CD"/>
    <w:rsid w:val="00FE4B65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E8B07"/>
  <w15:chartTrackingRefBased/>
  <w15:docId w15:val="{708EA94B-B447-48D6-BB7D-3305C6E6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kuldex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82F499F5F84EBBA54695EFC36F8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63FCE-589F-4C9E-8909-C76864B2F867}"/>
      </w:docPartPr>
      <w:docPartBody>
        <w:p w:rsidR="00A35938" w:rsidRDefault="00806828">
          <w:pPr>
            <w:pStyle w:val="F382F499F5F84EBBA54695EFC36F832E"/>
          </w:pPr>
          <w:r>
            <w:t>First Name</w:t>
          </w:r>
        </w:p>
      </w:docPartBody>
    </w:docPart>
    <w:docPart>
      <w:docPartPr>
        <w:name w:val="3FF33CDCD45B43429942CA30FDE90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E9D6E-B11F-469E-BAAA-060C4EF059F6}"/>
      </w:docPartPr>
      <w:docPartBody>
        <w:p w:rsidR="00A35938" w:rsidRDefault="00806828">
          <w:pPr>
            <w:pStyle w:val="3FF33CDCD45B43429942CA30FDE901A3"/>
          </w:pPr>
          <w:r>
            <w:t>Last Name</w:t>
          </w:r>
        </w:p>
      </w:docPartBody>
    </w:docPart>
    <w:docPart>
      <w:docPartPr>
        <w:name w:val="F323B0EC81324C90B6DFCB2C14188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71279-304E-4533-91E7-FB6C2F6AFA27}"/>
      </w:docPartPr>
      <w:docPartBody>
        <w:p w:rsidR="00A35938" w:rsidRDefault="00806828">
          <w:pPr>
            <w:pStyle w:val="F323B0EC81324C90B6DFCB2C14188FD8"/>
          </w:pPr>
          <w:r w:rsidRPr="009D0878">
            <w:t>Address</w:t>
          </w:r>
        </w:p>
      </w:docPartBody>
    </w:docPart>
    <w:docPart>
      <w:docPartPr>
        <w:name w:val="F3F94FC66BC9473FB5BF1F4028107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4FA17-458F-4898-96E3-BF76DBAEBF0C}"/>
      </w:docPartPr>
      <w:docPartBody>
        <w:p w:rsidR="00A35938" w:rsidRDefault="00806828">
          <w:pPr>
            <w:pStyle w:val="F3F94FC66BC9473FB5BF1F4028107F39"/>
          </w:pPr>
          <w:r w:rsidRPr="009D0878">
            <w:t>Phone</w:t>
          </w:r>
        </w:p>
      </w:docPartBody>
    </w:docPart>
    <w:docPart>
      <w:docPartPr>
        <w:name w:val="EBE0AB3930514842ABCEDE180C374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5AC4D-C1DE-4805-A81F-4773274AF754}"/>
      </w:docPartPr>
      <w:docPartBody>
        <w:p w:rsidR="00A35938" w:rsidRDefault="00806828">
          <w:pPr>
            <w:pStyle w:val="EBE0AB3930514842ABCEDE180C374CB4"/>
          </w:pPr>
          <w:r w:rsidRPr="009D0878">
            <w:t>Email</w:t>
          </w:r>
        </w:p>
      </w:docPartBody>
    </w:docPart>
    <w:docPart>
      <w:docPartPr>
        <w:name w:val="D1BD80B57E44440DA10331B17E9C4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04CA5-6E50-4176-9889-C8E5BC4B69CB}"/>
      </w:docPartPr>
      <w:docPartBody>
        <w:p w:rsidR="00A35938" w:rsidRDefault="00806828">
          <w:pPr>
            <w:pStyle w:val="D1BD80B57E44440DA10331B17E9C4470"/>
          </w:pPr>
          <w:r w:rsidRPr="009D0878">
            <w:t>LinkedIn Profile</w:t>
          </w:r>
        </w:p>
      </w:docPartBody>
    </w:docPart>
    <w:docPart>
      <w:docPartPr>
        <w:name w:val="B9C07D5378144D0D9AAF236F3E4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22BD1-1789-4C89-B0E4-EB331C317D9D}"/>
      </w:docPartPr>
      <w:docPartBody>
        <w:p w:rsidR="00A35938" w:rsidRDefault="00806828">
          <w:pPr>
            <w:pStyle w:val="B9C07D5378144D0D9AAF236F3E40F40B"/>
          </w:pPr>
          <w:r>
            <w:t>Skills</w:t>
          </w:r>
        </w:p>
      </w:docPartBody>
    </w:docPart>
    <w:docPart>
      <w:docPartPr>
        <w:name w:val="BAFEF3DEE3F44DA096E51287BE22D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02F82-2EB0-4F58-A7CB-2EA41C092C9B}"/>
      </w:docPartPr>
      <w:docPartBody>
        <w:p w:rsidR="00A35938" w:rsidRDefault="00806828">
          <w:pPr>
            <w:pStyle w:val="BAFEF3DEE3F44DA096E51287BE22D2C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28"/>
    <w:rsid w:val="000E7CF1"/>
    <w:rsid w:val="00316E40"/>
    <w:rsid w:val="00415F1D"/>
    <w:rsid w:val="004A4E31"/>
    <w:rsid w:val="00806828"/>
    <w:rsid w:val="008338C9"/>
    <w:rsid w:val="00A35938"/>
    <w:rsid w:val="00FA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82F499F5F84EBBA54695EFC36F832E">
    <w:name w:val="F382F499F5F84EBBA54695EFC36F832E"/>
  </w:style>
  <w:style w:type="paragraph" w:customStyle="1" w:styleId="3FF33CDCD45B43429942CA30FDE901A3">
    <w:name w:val="3FF33CDCD45B43429942CA30FDE901A3"/>
  </w:style>
  <w:style w:type="paragraph" w:customStyle="1" w:styleId="F323B0EC81324C90B6DFCB2C14188FD8">
    <w:name w:val="F323B0EC81324C90B6DFCB2C14188FD8"/>
  </w:style>
  <w:style w:type="paragraph" w:customStyle="1" w:styleId="F3F94FC66BC9473FB5BF1F4028107F39">
    <w:name w:val="F3F94FC66BC9473FB5BF1F4028107F39"/>
  </w:style>
  <w:style w:type="paragraph" w:customStyle="1" w:styleId="EBE0AB3930514842ABCEDE180C374CB4">
    <w:name w:val="EBE0AB3930514842ABCEDE180C374CB4"/>
  </w:style>
  <w:style w:type="paragraph" w:customStyle="1" w:styleId="D1BD80B57E44440DA10331B17E9C4470">
    <w:name w:val="D1BD80B57E44440DA10331B17E9C4470"/>
  </w:style>
  <w:style w:type="paragraph" w:customStyle="1" w:styleId="B9C07D5378144D0D9AAF236F3E40F40B">
    <w:name w:val="B9C07D5378144D0D9AAF236F3E40F40B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AFEF3DEE3F44DA096E51287BE22D2CB">
    <w:name w:val="BAFEF3DEE3F44DA096E51287BE22D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Nakul</Abstract>
  <CompanyAddress>217, Vinkar Colony, Nagpur</CompanyAddress>
  <CompanyPhone>+91-9028838663</CompanyPhone>
  <CompanyFax/>
  <CompanyEmail>Nakuldeshmukh619@gmail.com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523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NakulX</dc:creator>
  <cp:keywords>@nakuldex</cp:keywords>
  <dc:description/>
  <cp:lastModifiedBy>Deshmukh, NakulX</cp:lastModifiedBy>
  <cp:revision>203</cp:revision>
  <cp:lastPrinted>2022-09-15T19:53:00Z</cp:lastPrinted>
  <dcterms:created xsi:type="dcterms:W3CDTF">2022-08-31T10:08:00Z</dcterms:created>
  <dcterms:modified xsi:type="dcterms:W3CDTF">2022-12-11T10:55:00Z</dcterms:modified>
  <cp:category>Deshmukh</cp:category>
</cp:coreProperties>
</file>